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504"/>
        <w:gridCol w:w="2330"/>
        <w:gridCol w:w="2427"/>
        <w:gridCol w:w="2089"/>
      </w:tblGrid>
      <w:tr w:rsidR="00BA7D24" w:rsidTr="00BA7D24">
        <w:tc>
          <w:tcPr>
            <w:tcW w:w="2504" w:type="dxa"/>
          </w:tcPr>
          <w:p w:rsidR="00BA7D24" w:rsidRDefault="00BA7D24">
            <w:bookmarkStart w:id="0" w:name="_GoBack"/>
            <w:bookmarkEnd w:id="0"/>
            <w:r>
              <w:t>Ready_List</w:t>
            </w:r>
          </w:p>
        </w:tc>
        <w:tc>
          <w:tcPr>
            <w:tcW w:w="2330" w:type="dxa"/>
          </w:tcPr>
          <w:p w:rsidR="00BA7D24" w:rsidRDefault="00BA7D24">
            <w:r>
              <w:t>Current Thread</w:t>
            </w:r>
          </w:p>
        </w:tc>
        <w:tc>
          <w:tcPr>
            <w:tcW w:w="2427" w:type="dxa"/>
          </w:tcPr>
          <w:p w:rsidR="00BA7D24" w:rsidRDefault="00BA7D24">
            <w:r>
              <w:t>Printf message</w:t>
            </w:r>
          </w:p>
        </w:tc>
        <w:tc>
          <w:tcPr>
            <w:tcW w:w="2089" w:type="dxa"/>
          </w:tcPr>
          <w:p w:rsidR="00BA7D24" w:rsidRDefault="00BA7D24">
            <w:r>
              <w:t>Context Switches</w:t>
            </w:r>
          </w:p>
        </w:tc>
      </w:tr>
      <w:tr w:rsidR="00BA7D24" w:rsidTr="00BA7D24">
        <w:tc>
          <w:tcPr>
            <w:tcW w:w="2504" w:type="dxa"/>
          </w:tcPr>
          <w:p w:rsidR="00BA7D24" w:rsidRDefault="00BA7D24">
            <w:r>
              <w:t>Empty</w:t>
            </w:r>
          </w:p>
        </w:tc>
        <w:tc>
          <w:tcPr>
            <w:tcW w:w="2330" w:type="dxa"/>
          </w:tcPr>
          <w:p w:rsidR="00BA7D24" w:rsidRDefault="00BA7D24">
            <w:r>
              <w:t>Main</w:t>
            </w:r>
          </w:p>
        </w:tc>
        <w:tc>
          <w:tcPr>
            <w:tcW w:w="2427" w:type="dxa"/>
          </w:tcPr>
          <w:p w:rsidR="00BA7D24" w:rsidRDefault="00BA7D24"/>
        </w:tc>
        <w:tc>
          <w:tcPr>
            <w:tcW w:w="2089" w:type="dxa"/>
          </w:tcPr>
          <w:p w:rsidR="00BA7D24" w:rsidRDefault="00BA7D24"/>
        </w:tc>
      </w:tr>
      <w:tr w:rsidR="00BA7D24" w:rsidTr="00BA7D24">
        <w:tc>
          <w:tcPr>
            <w:tcW w:w="2504" w:type="dxa"/>
          </w:tcPr>
          <w:p w:rsidR="00BA7D24" w:rsidRDefault="00BA7D24">
            <w:r>
              <w:t>Child1</w:t>
            </w:r>
          </w:p>
        </w:tc>
        <w:tc>
          <w:tcPr>
            <w:tcW w:w="2330" w:type="dxa"/>
          </w:tcPr>
          <w:p w:rsidR="00BA7D24" w:rsidRDefault="00BA7D24">
            <w:r>
              <w:t>Main</w:t>
            </w:r>
          </w:p>
        </w:tc>
        <w:tc>
          <w:tcPr>
            <w:tcW w:w="2427" w:type="dxa"/>
          </w:tcPr>
          <w:p w:rsidR="00BA7D24" w:rsidRDefault="00BA7D24"/>
        </w:tc>
        <w:tc>
          <w:tcPr>
            <w:tcW w:w="2089" w:type="dxa"/>
          </w:tcPr>
          <w:p w:rsidR="00BA7D24" w:rsidRDefault="00BA7D24"/>
        </w:tc>
      </w:tr>
      <w:tr w:rsidR="00BA7D24" w:rsidTr="00BA7D24">
        <w:tc>
          <w:tcPr>
            <w:tcW w:w="2504" w:type="dxa"/>
          </w:tcPr>
          <w:p w:rsidR="00BA7D24" w:rsidRDefault="00BA7D24">
            <w:r>
              <w:t xml:space="preserve">Child1,Child2 </w:t>
            </w:r>
          </w:p>
        </w:tc>
        <w:tc>
          <w:tcPr>
            <w:tcW w:w="2330" w:type="dxa"/>
          </w:tcPr>
          <w:p w:rsidR="00BA7D24" w:rsidRDefault="00BA7D24">
            <w:r>
              <w:t>Main</w:t>
            </w:r>
          </w:p>
        </w:tc>
        <w:tc>
          <w:tcPr>
            <w:tcW w:w="2427" w:type="dxa"/>
          </w:tcPr>
          <w:p w:rsidR="00BA7D24" w:rsidRDefault="00BA7D24">
            <w:r>
              <w:t>Thread 0 looped 0 times</w:t>
            </w:r>
          </w:p>
        </w:tc>
        <w:tc>
          <w:tcPr>
            <w:tcW w:w="2089" w:type="dxa"/>
          </w:tcPr>
          <w:p w:rsidR="00BA7D24" w:rsidRDefault="00C60629">
            <w:r>
              <w:t>Main-&gt;Child1</w:t>
            </w:r>
          </w:p>
        </w:tc>
      </w:tr>
      <w:tr w:rsidR="00BA7D24" w:rsidTr="00BA7D24">
        <w:tc>
          <w:tcPr>
            <w:tcW w:w="2504" w:type="dxa"/>
          </w:tcPr>
          <w:p w:rsidR="00BA7D24" w:rsidRDefault="00BA7D24">
            <w:r>
              <w:t>Child2, Main</w:t>
            </w:r>
          </w:p>
        </w:tc>
        <w:tc>
          <w:tcPr>
            <w:tcW w:w="2330" w:type="dxa"/>
          </w:tcPr>
          <w:p w:rsidR="00BA7D24" w:rsidRDefault="00BA7D24">
            <w:r>
              <w:t>Child1</w:t>
            </w:r>
          </w:p>
        </w:tc>
        <w:tc>
          <w:tcPr>
            <w:tcW w:w="2427" w:type="dxa"/>
          </w:tcPr>
          <w:p w:rsidR="00BA7D24" w:rsidRDefault="00BA7D24">
            <w:r>
              <w:t>Thread 1 looped 0 times</w:t>
            </w:r>
          </w:p>
        </w:tc>
        <w:tc>
          <w:tcPr>
            <w:tcW w:w="2089" w:type="dxa"/>
          </w:tcPr>
          <w:p w:rsidR="00BA7D24" w:rsidRDefault="00C60629">
            <w:r>
              <w:t>Child1-&gt;Child2</w:t>
            </w:r>
          </w:p>
        </w:tc>
      </w:tr>
      <w:tr w:rsidR="00BA7D24" w:rsidTr="00BA7D24">
        <w:tc>
          <w:tcPr>
            <w:tcW w:w="2504" w:type="dxa"/>
          </w:tcPr>
          <w:p w:rsidR="00BA7D24" w:rsidRDefault="00BA7D24">
            <w:r>
              <w:t>Main, Child1</w:t>
            </w:r>
          </w:p>
        </w:tc>
        <w:tc>
          <w:tcPr>
            <w:tcW w:w="2330" w:type="dxa"/>
          </w:tcPr>
          <w:p w:rsidR="00BA7D24" w:rsidRDefault="00BA7D24">
            <w:r>
              <w:t>Child2</w:t>
            </w:r>
          </w:p>
        </w:tc>
        <w:tc>
          <w:tcPr>
            <w:tcW w:w="2427" w:type="dxa"/>
          </w:tcPr>
          <w:p w:rsidR="00BA7D24" w:rsidRDefault="00BA7D24">
            <w:r>
              <w:t>Thread 2 looped 0 times</w:t>
            </w:r>
          </w:p>
        </w:tc>
        <w:tc>
          <w:tcPr>
            <w:tcW w:w="2089" w:type="dxa"/>
          </w:tcPr>
          <w:p w:rsidR="00BA7D24" w:rsidRDefault="00C60629">
            <w:r>
              <w:t>Child2-&gt;Main</w:t>
            </w:r>
          </w:p>
        </w:tc>
      </w:tr>
      <w:tr w:rsidR="00BA7D24" w:rsidTr="00BA7D24">
        <w:tc>
          <w:tcPr>
            <w:tcW w:w="2504" w:type="dxa"/>
          </w:tcPr>
          <w:p w:rsidR="00BA7D24" w:rsidRDefault="00BA7D24">
            <w:r>
              <w:t>Child1, Child2</w:t>
            </w:r>
          </w:p>
        </w:tc>
        <w:tc>
          <w:tcPr>
            <w:tcW w:w="2330" w:type="dxa"/>
          </w:tcPr>
          <w:p w:rsidR="00BA7D24" w:rsidRDefault="00BA7D24">
            <w:r>
              <w:t>Main</w:t>
            </w:r>
          </w:p>
        </w:tc>
        <w:tc>
          <w:tcPr>
            <w:tcW w:w="2427" w:type="dxa"/>
          </w:tcPr>
          <w:p w:rsidR="00BA7D24" w:rsidRDefault="00BA7D24">
            <w:r>
              <w:t>Thread 0 looped 1 times</w:t>
            </w:r>
          </w:p>
        </w:tc>
        <w:tc>
          <w:tcPr>
            <w:tcW w:w="2089" w:type="dxa"/>
          </w:tcPr>
          <w:p w:rsidR="00BA7D24" w:rsidRDefault="00C60629">
            <w:r>
              <w:t>Main-&gt;Child1</w:t>
            </w:r>
          </w:p>
        </w:tc>
      </w:tr>
      <w:tr w:rsidR="00BA7D24" w:rsidTr="00BA7D24">
        <w:tc>
          <w:tcPr>
            <w:tcW w:w="2504" w:type="dxa"/>
          </w:tcPr>
          <w:p w:rsidR="00BA7D24" w:rsidRDefault="00BA7D24">
            <w:r>
              <w:t>Child2, Main</w:t>
            </w:r>
          </w:p>
        </w:tc>
        <w:tc>
          <w:tcPr>
            <w:tcW w:w="2330" w:type="dxa"/>
          </w:tcPr>
          <w:p w:rsidR="00BA7D24" w:rsidRDefault="00BA7D24">
            <w:r>
              <w:t>Child1</w:t>
            </w:r>
          </w:p>
        </w:tc>
        <w:tc>
          <w:tcPr>
            <w:tcW w:w="2427" w:type="dxa"/>
          </w:tcPr>
          <w:p w:rsidR="00BA7D24" w:rsidRDefault="00BA7D24">
            <w:r>
              <w:t>Thread 1 looped 1 times</w:t>
            </w:r>
          </w:p>
        </w:tc>
        <w:tc>
          <w:tcPr>
            <w:tcW w:w="2089" w:type="dxa"/>
          </w:tcPr>
          <w:p w:rsidR="00BA7D24" w:rsidRDefault="00C60629">
            <w:r>
              <w:t>Child1-&gt;Child2</w:t>
            </w:r>
          </w:p>
        </w:tc>
      </w:tr>
      <w:tr w:rsidR="00BA7D24" w:rsidTr="00BA7D24">
        <w:tc>
          <w:tcPr>
            <w:tcW w:w="2504" w:type="dxa"/>
          </w:tcPr>
          <w:p w:rsidR="00BA7D24" w:rsidRDefault="00BA7D24">
            <w:r>
              <w:t>Main, Child1</w:t>
            </w:r>
          </w:p>
        </w:tc>
        <w:tc>
          <w:tcPr>
            <w:tcW w:w="2330" w:type="dxa"/>
          </w:tcPr>
          <w:p w:rsidR="00BA7D24" w:rsidRDefault="00BA7D24">
            <w:r>
              <w:t>Child2</w:t>
            </w:r>
          </w:p>
        </w:tc>
        <w:tc>
          <w:tcPr>
            <w:tcW w:w="2427" w:type="dxa"/>
          </w:tcPr>
          <w:p w:rsidR="00BA7D24" w:rsidRDefault="00BA7D24">
            <w:r>
              <w:t>Thread 2 looped 1 times</w:t>
            </w:r>
          </w:p>
        </w:tc>
        <w:tc>
          <w:tcPr>
            <w:tcW w:w="2089" w:type="dxa"/>
          </w:tcPr>
          <w:p w:rsidR="00BA7D24" w:rsidRDefault="00C60629">
            <w:r>
              <w:t>Child2-&gt;Main</w:t>
            </w:r>
          </w:p>
        </w:tc>
      </w:tr>
      <w:tr w:rsidR="00BA7D24" w:rsidTr="00BA7D24">
        <w:tc>
          <w:tcPr>
            <w:tcW w:w="2504" w:type="dxa"/>
          </w:tcPr>
          <w:p w:rsidR="00BA7D24" w:rsidRDefault="00BA7D24">
            <w:r>
              <w:t>Child1, Child2</w:t>
            </w:r>
          </w:p>
        </w:tc>
        <w:tc>
          <w:tcPr>
            <w:tcW w:w="2330" w:type="dxa"/>
          </w:tcPr>
          <w:p w:rsidR="00BA7D24" w:rsidRDefault="00BA7D24">
            <w:r>
              <w:t>Main</w:t>
            </w:r>
          </w:p>
        </w:tc>
        <w:tc>
          <w:tcPr>
            <w:tcW w:w="2427" w:type="dxa"/>
          </w:tcPr>
          <w:p w:rsidR="00BA7D24" w:rsidRDefault="00BA7D24">
            <w:r>
              <w:t>Thread 0 looped 2 times</w:t>
            </w:r>
          </w:p>
        </w:tc>
        <w:tc>
          <w:tcPr>
            <w:tcW w:w="2089" w:type="dxa"/>
          </w:tcPr>
          <w:p w:rsidR="00BA7D24" w:rsidRDefault="00C60629">
            <w:r>
              <w:t>Main-&gt;Child1</w:t>
            </w:r>
          </w:p>
        </w:tc>
      </w:tr>
      <w:tr w:rsidR="00BA7D24" w:rsidTr="00BA7D24">
        <w:tc>
          <w:tcPr>
            <w:tcW w:w="2504" w:type="dxa"/>
          </w:tcPr>
          <w:p w:rsidR="00BA7D24" w:rsidRDefault="00BA7D24">
            <w:r>
              <w:t>Child2, Main</w:t>
            </w:r>
          </w:p>
        </w:tc>
        <w:tc>
          <w:tcPr>
            <w:tcW w:w="2330" w:type="dxa"/>
          </w:tcPr>
          <w:p w:rsidR="00BA7D24" w:rsidRDefault="00BA7D24">
            <w:r>
              <w:t>Child1</w:t>
            </w:r>
          </w:p>
        </w:tc>
        <w:tc>
          <w:tcPr>
            <w:tcW w:w="2427" w:type="dxa"/>
          </w:tcPr>
          <w:p w:rsidR="00BA7D24" w:rsidRDefault="00BA7D24">
            <w:r>
              <w:t>Thread 1 looped 2 times</w:t>
            </w:r>
          </w:p>
        </w:tc>
        <w:tc>
          <w:tcPr>
            <w:tcW w:w="2089" w:type="dxa"/>
          </w:tcPr>
          <w:p w:rsidR="00BA7D24" w:rsidRDefault="00C60629">
            <w:r>
              <w:t>Child1-&gt;Child2</w:t>
            </w:r>
          </w:p>
        </w:tc>
      </w:tr>
      <w:tr w:rsidR="00BA7D24" w:rsidTr="00BA7D24">
        <w:tc>
          <w:tcPr>
            <w:tcW w:w="2504" w:type="dxa"/>
          </w:tcPr>
          <w:p w:rsidR="00BA7D24" w:rsidRDefault="00BA7D24">
            <w:r>
              <w:t>Main, Child1</w:t>
            </w:r>
          </w:p>
        </w:tc>
        <w:tc>
          <w:tcPr>
            <w:tcW w:w="2330" w:type="dxa"/>
          </w:tcPr>
          <w:p w:rsidR="00BA7D24" w:rsidRDefault="00BA7D24">
            <w:r>
              <w:t>Child2</w:t>
            </w:r>
          </w:p>
        </w:tc>
        <w:tc>
          <w:tcPr>
            <w:tcW w:w="2427" w:type="dxa"/>
          </w:tcPr>
          <w:p w:rsidR="00BA7D24" w:rsidRDefault="00BA7D24">
            <w:r>
              <w:t>Thread 2 looped 2 times</w:t>
            </w:r>
          </w:p>
        </w:tc>
        <w:tc>
          <w:tcPr>
            <w:tcW w:w="2089" w:type="dxa"/>
          </w:tcPr>
          <w:p w:rsidR="00BA7D24" w:rsidRDefault="00C60629">
            <w:r>
              <w:t>Child2-&gt;Main</w:t>
            </w:r>
          </w:p>
        </w:tc>
      </w:tr>
      <w:tr w:rsidR="00BA7D24" w:rsidTr="00BA7D24">
        <w:tc>
          <w:tcPr>
            <w:tcW w:w="2504" w:type="dxa"/>
          </w:tcPr>
          <w:p w:rsidR="00BA7D24" w:rsidRDefault="00BA7D24">
            <w:r>
              <w:t>Child1, Child2</w:t>
            </w:r>
          </w:p>
        </w:tc>
        <w:tc>
          <w:tcPr>
            <w:tcW w:w="2330" w:type="dxa"/>
          </w:tcPr>
          <w:p w:rsidR="00BA7D24" w:rsidRDefault="00BA7D24">
            <w:r>
              <w:t>Main</w:t>
            </w:r>
          </w:p>
        </w:tc>
        <w:tc>
          <w:tcPr>
            <w:tcW w:w="2427" w:type="dxa"/>
          </w:tcPr>
          <w:p w:rsidR="00BA7D24" w:rsidRDefault="00BA7D24">
            <w:r>
              <w:t>//Finishing Thread Main</w:t>
            </w:r>
          </w:p>
          <w:p w:rsidR="00BA7D24" w:rsidRDefault="00BA7D24">
            <w:r>
              <w:t>//Sleeping Thread Main</w:t>
            </w:r>
          </w:p>
        </w:tc>
        <w:tc>
          <w:tcPr>
            <w:tcW w:w="2089" w:type="dxa"/>
          </w:tcPr>
          <w:p w:rsidR="00BA7D24" w:rsidRDefault="00C60629">
            <w:r>
              <w:t>Main-&gt;Child</w:t>
            </w:r>
          </w:p>
        </w:tc>
      </w:tr>
      <w:tr w:rsidR="00BA7D24" w:rsidTr="00BA7D24">
        <w:tc>
          <w:tcPr>
            <w:tcW w:w="2504" w:type="dxa"/>
          </w:tcPr>
          <w:p w:rsidR="00BA7D24" w:rsidRDefault="00BA7D24">
            <w:r>
              <w:t>Child2</w:t>
            </w:r>
          </w:p>
        </w:tc>
        <w:tc>
          <w:tcPr>
            <w:tcW w:w="2330" w:type="dxa"/>
          </w:tcPr>
          <w:p w:rsidR="00BA7D24" w:rsidRDefault="00BA7D24">
            <w:r>
              <w:t>Child1</w:t>
            </w:r>
          </w:p>
        </w:tc>
        <w:tc>
          <w:tcPr>
            <w:tcW w:w="2427" w:type="dxa"/>
          </w:tcPr>
          <w:p w:rsidR="00BA7D24" w:rsidRDefault="00BA7D24">
            <w:r>
              <w:t>//Finishing Thread Child1</w:t>
            </w:r>
          </w:p>
          <w:p w:rsidR="00BA7D24" w:rsidRDefault="00BA7D24">
            <w:r>
              <w:t>//Sleeping Thread Child1</w:t>
            </w:r>
          </w:p>
        </w:tc>
        <w:tc>
          <w:tcPr>
            <w:tcW w:w="2089" w:type="dxa"/>
          </w:tcPr>
          <w:p w:rsidR="00BA7D24" w:rsidRDefault="00C60629">
            <w:r>
              <w:t>Child1-&gt;Child2</w:t>
            </w:r>
          </w:p>
        </w:tc>
      </w:tr>
      <w:tr w:rsidR="00BA7D24" w:rsidTr="00BA7D24">
        <w:tc>
          <w:tcPr>
            <w:tcW w:w="2504" w:type="dxa"/>
          </w:tcPr>
          <w:p w:rsidR="00BA7D24" w:rsidRDefault="00BA7D24">
            <w:r>
              <w:t>Empty</w:t>
            </w:r>
          </w:p>
        </w:tc>
        <w:tc>
          <w:tcPr>
            <w:tcW w:w="2330" w:type="dxa"/>
          </w:tcPr>
          <w:p w:rsidR="00BA7D24" w:rsidRDefault="00BA7D24">
            <w:r>
              <w:t>Child2</w:t>
            </w:r>
          </w:p>
        </w:tc>
        <w:tc>
          <w:tcPr>
            <w:tcW w:w="2427" w:type="dxa"/>
          </w:tcPr>
          <w:p w:rsidR="00BA7D24" w:rsidRDefault="00BA7D24">
            <w:r>
              <w:t>//Finishing Thread Child2</w:t>
            </w:r>
          </w:p>
          <w:p w:rsidR="00BA7D24" w:rsidRDefault="00BA7D24">
            <w:r>
              <w:t>//Sleeping Thread Child2</w:t>
            </w:r>
          </w:p>
        </w:tc>
        <w:tc>
          <w:tcPr>
            <w:tcW w:w="2089" w:type="dxa"/>
          </w:tcPr>
          <w:p w:rsidR="00BA7D24" w:rsidRDefault="00BA7D24"/>
        </w:tc>
      </w:tr>
    </w:tbl>
    <w:p w:rsidR="00BA7D24" w:rsidRDefault="00BA7D24"/>
    <w:p w:rsidR="00C60629" w:rsidRDefault="00C60629">
      <w:r w:rsidRPr="00C60629">
        <w:rPr>
          <w:b/>
        </w:rPr>
        <w:t>QUESTION:</w:t>
      </w:r>
      <w:r>
        <w:t xml:space="preserve"> Describe what and how a short-term CPU scheduler is implemented in Nachos by examining relevant source code files in the threads directory. Does the output from the test program reflect this scheduling discipline? Justify your answer.</w:t>
      </w:r>
    </w:p>
    <w:p w:rsidR="00C60629" w:rsidRDefault="00C60629"/>
    <w:p w:rsidR="00C60629" w:rsidRDefault="00C60629">
      <w:r>
        <w:t>The short-term CPU scheduler is implemented in Nachos as when the thread is created, Fork() is called on the created thread. This turns the thread into one that can be scheduled and executed by the CPU. The CPU scheduler then schedules the thread for execution. Furthermore, the output of the program above reflects this as the CPU schedules each thread in a loop until each corresponding thread is complete.</w:t>
      </w:r>
    </w:p>
    <w:sectPr w:rsidR="00C6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24"/>
    <w:rsid w:val="004930CC"/>
    <w:rsid w:val="00BA7D24"/>
    <w:rsid w:val="00C6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69DD-96F0-4AFD-AEE8-8F29D26B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8141D0A0</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#GANGEMI AARON JOSEPH#</dc:creator>
  <cp:keywords/>
  <dc:description/>
  <cp:lastModifiedBy>#GANGEMI AARON JOSEPH#</cp:lastModifiedBy>
  <cp:revision>2</cp:revision>
  <dcterms:created xsi:type="dcterms:W3CDTF">2019-09-03T04:02:00Z</dcterms:created>
  <dcterms:modified xsi:type="dcterms:W3CDTF">2019-09-03T04:02:00Z</dcterms:modified>
</cp:coreProperties>
</file>